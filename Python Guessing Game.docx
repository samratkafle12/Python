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PYTHON </w:t>
      </w:r>
      <w:r>
        <w:rPr>
          <w:rFonts w:ascii="Source Han Sans Light" w:hAnsi="Source Han Sans Light" w:eastAsia="Source Han Sans Light"/>
          <w:sz w:val="32"/>
          <w:szCs w:val="32"/>
        </w:rPr>
        <w:t>程序设计</w:t>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ascii="Source Han Sans Light" w:hAnsi="Source Han Sans Light" w:eastAsia="Source Han Sans Light"/>
          <w:sz w:val="32"/>
          <w:szCs w:val="32"/>
        </w:rPr>
        <w:t>课程设计报告</w:t>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ascii="Source Han Sans Light" w:hAnsi="Source Han Sans Light" w:cs="Calibri Light" w:eastAsia="Source Han Sans Light"/>
          <w:sz w:val="32"/>
          <w:szCs w:val="32"/>
        </w:rPr>
        <w:t>文档类型：</w:t>
      </w:r>
      <w:r>
        <w:rPr>
          <w:rFonts w:ascii="Source Han Sans Light" w:hAnsi="Source Han Sans Light" w:cs="Calibri Light" w:eastAsia="Source Han Sans Light"/>
          <w:sz w:val="32"/>
          <w:szCs w:val="32"/>
          <w:u w:val="single"/>
        </w:rPr>
        <w:t xml:space="preserve">        一 个人                 </w:t>
      </w:r>
    </w:p>
    <w:p>
      <w:pPr>
        <w:pStyle w:val="Normal"/>
        <w:jc w:val="center"/>
        <w:rPr>
          <w:rFonts w:ascii="Source Han Sans Light" w:hAnsi="Source Han Sans Light" w:eastAsia="Source Han Sans Light"/>
          <w:sz w:val="32"/>
          <w:szCs w:val="32"/>
        </w:rPr>
      </w:pPr>
      <w:r>
        <w:rPr>
          <w:rFonts w:ascii="Source Han Sans Light" w:hAnsi="Source Han Sans Light" w:cs="Calibri Light" w:eastAsia="Source Han Sans Light"/>
          <w:sz w:val="32"/>
          <w:szCs w:val="32"/>
        </w:rPr>
        <w:t>专业：</w:t>
      </w:r>
      <w:r>
        <w:rPr>
          <w:rFonts w:ascii="Source Han Sans Light" w:hAnsi="Source Han Sans Light" w:cs="Calibri Light" w:eastAsia="Source Han Sans Light"/>
          <w:sz w:val="32"/>
          <w:szCs w:val="32"/>
          <w:u w:val="single"/>
        </w:rPr>
        <w:t xml:space="preserve">   软件</w:t>
      </w:r>
      <w:r>
        <w:rPr>
          <w:rFonts w:eastAsia="Source Han Sans Light" w:cs="Calibri Light" w:ascii="Source Han Sans Light" w:hAnsi="Source Han Sans Light"/>
          <w:sz w:val="32"/>
          <w:szCs w:val="32"/>
          <w:u w:val="single"/>
        </w:rPr>
        <w:t xml:space="preserve">18               </w:t>
      </w:r>
      <w:r>
        <w:rPr>
          <w:rFonts w:ascii="Source Han Sans Light" w:hAnsi="Source Han Sans Light" w:cs="Calibri Light" w:eastAsia="Source Han Sans Light"/>
          <w:sz w:val="32"/>
          <w:szCs w:val="32"/>
        </w:rPr>
        <w:t>班级：</w:t>
      </w:r>
      <w:r>
        <w:rPr>
          <w:rFonts w:ascii="Source Han Sans Light" w:hAnsi="Source Han Sans Light" w:cs="Calibri Light" w:eastAsia="Source Han Sans Light"/>
          <w:sz w:val="32"/>
          <w:szCs w:val="32"/>
          <w:u w:val="single"/>
        </w:rPr>
        <w:t xml:space="preserve">     </w:t>
      </w:r>
      <w:r>
        <w:rPr>
          <w:rFonts w:eastAsia="Source Han Sans Light" w:cs="Calibri Light" w:ascii="Source Han Sans Light" w:hAnsi="Source Han Sans Light"/>
          <w:sz w:val="32"/>
          <w:szCs w:val="32"/>
          <w:u w:val="single"/>
        </w:rPr>
        <w:t xml:space="preserve">1      </w:t>
      </w:r>
    </w:p>
    <w:p>
      <w:pPr>
        <w:pStyle w:val="Normal"/>
        <w:jc w:val="center"/>
        <w:rPr>
          <w:rFonts w:ascii="Source Han Sans Light" w:hAnsi="Source Han Sans Light" w:eastAsia="Source Han Sans Light"/>
          <w:sz w:val="32"/>
          <w:szCs w:val="32"/>
        </w:rPr>
      </w:pPr>
      <w:r>
        <w:rPr>
          <w:rFonts w:ascii="Source Han Sans Light" w:hAnsi="Source Han Sans Light" w:cs="Calibri Light" w:eastAsia="Source Han Sans Light"/>
          <w:sz w:val="32"/>
          <w:szCs w:val="32"/>
        </w:rPr>
        <w:t>学号：</w:t>
      </w:r>
      <w:r>
        <w:rPr>
          <w:rFonts w:ascii="Source Han Sans Light" w:hAnsi="Source Han Sans Light" w:cs="Calibri Light" w:eastAsia="Source Han Sans Light"/>
          <w:sz w:val="32"/>
          <w:szCs w:val="32"/>
          <w:u w:val="single"/>
        </w:rPr>
        <w:t xml:space="preserve">             </w:t>
      </w:r>
      <w:r>
        <w:rPr>
          <w:rFonts w:eastAsia="Source Han Sans Light" w:cs="Calibri Light" w:ascii="Source Han Sans Light" w:hAnsi="Source Han Sans Light"/>
          <w:sz w:val="32"/>
          <w:szCs w:val="32"/>
          <w:u w:val="single"/>
        </w:rPr>
        <w:t xml:space="preserve">2018010160933                </w:t>
      </w:r>
    </w:p>
    <w:p>
      <w:pPr>
        <w:pStyle w:val="Normal"/>
        <w:jc w:val="center"/>
        <w:rPr>
          <w:rFonts w:ascii="Source Han Sans Light" w:hAnsi="Source Han Sans Light" w:eastAsia="Source Han Sans Light"/>
          <w:sz w:val="32"/>
          <w:szCs w:val="32"/>
        </w:rPr>
      </w:pPr>
      <w:r>
        <w:rPr>
          <w:rFonts w:ascii="Source Han Sans Light" w:hAnsi="Source Han Sans Light" w:cs="Calibri Light" w:eastAsia="Source Han Sans Light"/>
          <w:sz w:val="32"/>
          <w:szCs w:val="32"/>
        </w:rPr>
        <w:t>设计人：</w:t>
      </w:r>
      <w:r>
        <w:rPr>
          <w:rFonts w:ascii="Source Han Sans Light" w:hAnsi="Source Han Sans Light" w:cs="Calibri Light" w:eastAsia="Source Han Sans Light"/>
          <w:sz w:val="32"/>
          <w:szCs w:val="32"/>
          <w:u w:val="single"/>
        </w:rPr>
        <w:t xml:space="preserve">            </w:t>
      </w:r>
      <w:r>
        <w:rPr>
          <w:rFonts w:eastAsia="Source Han Sans Light" w:cs="Calibri Light" w:ascii="Source Han Sans Light" w:hAnsi="Source Han Sans Light"/>
          <w:sz w:val="32"/>
          <w:szCs w:val="32"/>
          <w:u w:val="single"/>
        </w:rPr>
        <w:t xml:space="preserve">KAFLE SAMRAT              </w:t>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jc w:val="center"/>
        <w:rPr>
          <w:rFonts w:ascii="Source Han Sans Light" w:hAnsi="Source Han Sans Light" w:eastAsia="Source Han Sans Light"/>
          <w:sz w:val="32"/>
          <w:szCs w:val="32"/>
        </w:rPr>
      </w:pPr>
      <w:r>
        <w:rPr>
          <w:rFonts w:ascii="Source Han Sans Light" w:hAnsi="Source Han Sans Light" w:cs="Calibri Light" w:eastAsia="Source Han Sans Light"/>
          <w:sz w:val="32"/>
          <w:szCs w:val="32"/>
        </w:rPr>
        <w:t>山  东  科  技  大  学</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b/>
          <w:b/>
          <w:bCs/>
          <w:sz w:val="48"/>
          <w:szCs w:val="48"/>
        </w:rPr>
      </w:pPr>
      <w:r>
        <w:rPr>
          <w:rFonts w:eastAsia="Source Han Sans Light" w:cs="Calibri Light" w:ascii="Source Han Sans Light" w:hAnsi="Source Han Sans Light"/>
          <w:b/>
          <w:bCs/>
          <w:sz w:val="48"/>
          <w:szCs w:val="48"/>
        </w:rPr>
        <w:t xml:space="preserve">Number </w:t>
      </w:r>
      <w:r>
        <w:rPr>
          <w:rFonts w:eastAsia="Source Han Sans Light" w:cs="Calibri Light" w:ascii="Source Han Sans Light" w:hAnsi="Source Han Sans Light"/>
          <w:b/>
          <w:bCs/>
          <w:sz w:val="48"/>
          <w:szCs w:val="48"/>
        </w:rPr>
        <w:t>G</w:t>
      </w:r>
      <w:r>
        <w:rPr>
          <w:rFonts w:eastAsia="Source Han Sans Light" w:cs="Calibri Light" w:ascii="Source Han Sans Light" w:hAnsi="Source Han Sans Light"/>
          <w:b/>
          <w:bCs/>
          <w:sz w:val="48"/>
          <w:szCs w:val="48"/>
        </w:rPr>
        <w:t xml:space="preserve">uessing </w:t>
      </w:r>
      <w:r>
        <w:rPr>
          <w:rFonts w:eastAsia="Source Han Sans Light" w:cs="Calibri Light" w:ascii="Source Han Sans Light" w:hAnsi="Source Han Sans Light"/>
          <w:b/>
          <w:bCs/>
          <w:sz w:val="48"/>
          <w:szCs w:val="48"/>
        </w:rPr>
        <w:t>G</w:t>
      </w:r>
      <w:r>
        <w:rPr>
          <w:rFonts w:eastAsia="Source Han Sans Light" w:cs="Calibri Light" w:ascii="Source Han Sans Light" w:hAnsi="Source Han Sans Light"/>
          <w:b/>
          <w:bCs/>
          <w:sz w:val="48"/>
          <w:szCs w:val="48"/>
        </w:rPr>
        <w:t>ame</w:t>
      </w:r>
    </w:p>
    <w:p>
      <w:pPr>
        <w:pStyle w:val="Normal"/>
        <w:rPr>
          <w:rFonts w:cs="Calibri Light"/>
        </w:rPr>
      </w:pPr>
      <w:r>
        <w:rPr>
          <w:rFonts w:eastAsia="Source Han Sans Light" w:ascii="Source Han Sans Light" w:hAnsi="Source Han Sans Light"/>
          <w:b/>
          <w:bCs/>
          <w:sz w:val="48"/>
          <w:szCs w:val="48"/>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Key Points:</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(1) Master the method of using a function randint to generate a random number, master the use of variable assignment operations .</w:t>
        <w:br/>
        <w:t>(2) Master the use of if-lfelse conditional statements.</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(3) Master the while loop, and master the combined application of conditional statements and loop statements.</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(4) Master the functions of (GUI library of Python -) Tkinter.</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Specifications:</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By using Tkinter(python GUI library) develop a  “guess the number” game (with window interface), the game computer randomly generated within 1000 numbers, players to guess, if the number is too large or too small will be prompted, program statistics players guess the number of times.</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numPr>
          <w:ilvl w:val="0"/>
          <w:numId w:val="0"/>
        </w:numPr>
        <w:ind w:left="720" w:hanging="0"/>
        <w:rPr>
          <w:rFonts w:ascii="Source Han Sans Light" w:hAnsi="Source Han Sans Light" w:eastAsia="Source Han Sans Light"/>
          <w:sz w:val="32"/>
          <w:szCs w:val="32"/>
        </w:rPr>
      </w:pPr>
      <w:r>
        <w:rPr>
          <w:rFonts w:eastAsia="Source Han Sans Light" w:ascii="Source Han Sans Light" w:hAnsi="Source Han Sans Light"/>
          <w:sz w:val="32"/>
          <w:szCs w:val="32"/>
        </w:rPr>
        <w:t>(</w:t>
      </w:r>
      <w:r>
        <w:rPr>
          <w:rFonts w:ascii="Source Han Sans Light" w:hAnsi="Source Han Sans Light" w:eastAsia="Source Han Sans Light"/>
          <w:sz w:val="32"/>
          <w:szCs w:val="32"/>
        </w:rPr>
        <w:t>使用</w:t>
      </w:r>
      <w:r>
        <w:rPr>
          <w:rFonts w:eastAsia="Source Han Sans Light" w:ascii="Source Han Sans Light" w:hAnsi="Source Han Sans Light"/>
          <w:sz w:val="32"/>
          <w:szCs w:val="32"/>
        </w:rPr>
        <w:t>tkinter</w:t>
      </w:r>
      <w:r>
        <w:rPr>
          <w:rFonts w:ascii="Source Han Sans Light" w:hAnsi="Source Han Sans Light" w:eastAsia="Source Han Sans Light"/>
          <w:sz w:val="32"/>
          <w:szCs w:val="32"/>
        </w:rPr>
        <w:t>开发猜数字游戏（带窗口界面），游戏中计算机随机生成</w:t>
      </w:r>
      <w:r>
        <w:rPr>
          <w:rFonts w:eastAsia="Source Han Sans Light" w:ascii="Source Han Sans Light" w:hAnsi="Source Han Sans Light"/>
          <w:sz w:val="32"/>
          <w:szCs w:val="32"/>
        </w:rPr>
        <w:t>1000</w:t>
      </w:r>
      <w:r>
        <w:rPr>
          <w:rFonts w:ascii="Source Han Sans Light" w:hAnsi="Source Han Sans Light" w:eastAsia="Source Han Sans Light"/>
          <w:sz w:val="32"/>
          <w:szCs w:val="32"/>
        </w:rPr>
        <w:t>以内数字，玩家去猜，如果猜的数字过大或过小都会有提示，程序统计玩家猜的次数。</w:t>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code:</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cs="Calibri Light" w:ascii="Source Han Sans Light" w:hAnsi="Source Han Sans Light"/>
          <w:color w:val="859900"/>
          <w:sz w:val="32"/>
          <w:szCs w:val="32"/>
        </w:rPr>
        <w:t>import</w:t>
      </w:r>
      <w:r>
        <w:rPr>
          <w:rFonts w:eastAsia="Source Han Sans Light" w:cs="Calibri Light" w:ascii="Source Han Sans Light" w:hAnsi="Source Han Sans Light"/>
          <w:sz w:val="32"/>
          <w:szCs w:val="32"/>
        </w:rPr>
        <w:t xml:space="preserve"> tkinter </w:t>
      </w:r>
      <w:r>
        <w:rPr>
          <w:rFonts w:eastAsia="Source Han Sans Light" w:cs="Calibri Light" w:ascii="Source Han Sans Light" w:hAnsi="Source Han Sans Light"/>
          <w:color w:val="859900"/>
          <w:sz w:val="32"/>
          <w:szCs w:val="32"/>
        </w:rPr>
        <w:t>as</w:t>
      </w:r>
      <w:r>
        <w:rPr>
          <w:rFonts w:eastAsia="Source Han Sans Light" w:cs="Calibri Light" w:ascii="Source Han Sans Light" w:hAnsi="Source Han Sans Light"/>
          <w:sz w:val="32"/>
          <w:szCs w:val="32"/>
        </w:rPr>
        <w:t xml:space="preserve"> tk</w:t>
      </w:r>
    </w:p>
    <w:p>
      <w:pPr>
        <w:pStyle w:val="Normal"/>
        <w:rPr>
          <w:rFonts w:ascii="Source Han Sans Light" w:hAnsi="Source Han Sans Light" w:eastAsia="Source Han Sans Light"/>
          <w:sz w:val="32"/>
          <w:szCs w:val="32"/>
        </w:rPr>
      </w:pPr>
      <w:r>
        <w:rPr>
          <w:rFonts w:eastAsia="Source Han Sans Light" w:ascii="Source Han Sans Light" w:hAnsi="Source Han Sans Light"/>
          <w:color w:val="859900"/>
          <w:sz w:val="32"/>
          <w:szCs w:val="32"/>
        </w:rPr>
        <w:t>import</w:t>
      </w:r>
      <w:r>
        <w:rPr>
          <w:rFonts w:eastAsia="Source Han Sans Light" w:ascii="Source Han Sans Light" w:hAnsi="Source Han Sans Light"/>
          <w:sz w:val="32"/>
          <w:szCs w:val="32"/>
        </w:rPr>
        <w:t xml:space="preserve"> random</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#variable initialization</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number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random.randint(</w:t>
      </w:r>
      <w:r>
        <w:rPr>
          <w:rFonts w:eastAsia="Source Han Sans Light" w:ascii="Source Han Sans Light" w:hAnsi="Source Han Sans Light"/>
          <w:color w:val="D33682"/>
          <w:sz w:val="32"/>
          <w:szCs w:val="32"/>
        </w:rPr>
        <w:t>0</w:t>
      </w:r>
      <w:r>
        <w:rPr>
          <w:rFonts w:eastAsia="Source Han Sans Light" w:ascii="Source Han Sans Light" w:hAnsi="Source Han Sans Light"/>
          <w:sz w:val="32"/>
          <w:szCs w:val="32"/>
        </w:rPr>
        <w:t>,</w:t>
      </w:r>
      <w:r>
        <w:rPr>
          <w:rFonts w:eastAsia="Source Han Sans Light" w:ascii="Source Han Sans Light" w:hAnsi="Source Han Sans Light"/>
          <w:color w:val="D33682"/>
          <w:sz w:val="32"/>
          <w:szCs w:val="32"/>
        </w:rPr>
        <w:t>1000</w:t>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running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w:t>
      </w:r>
      <w:r>
        <w:rPr>
          <w:rFonts w:eastAsia="Source Han Sans Light" w:ascii="Source Han Sans Light" w:hAnsi="Source Han Sans Light"/>
          <w:color w:val="B58900"/>
          <w:sz w:val="32"/>
          <w:szCs w:val="32"/>
        </w:rPr>
        <w:t>True</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num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w:t>
      </w:r>
      <w:r>
        <w:rPr>
          <w:rFonts w:eastAsia="Source Han Sans Light" w:ascii="Source Han Sans Light" w:hAnsi="Source Han Sans Light"/>
          <w:color w:val="D33682"/>
          <w:sz w:val="32"/>
          <w:szCs w:val="32"/>
        </w:rPr>
        <w:t>0</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n_maxn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w:t>
      </w:r>
      <w:r>
        <w:rPr>
          <w:rFonts w:eastAsia="Source Han Sans Light" w:ascii="Source Han Sans Light" w:hAnsi="Source Han Sans Light"/>
          <w:color w:val="D33682"/>
          <w:sz w:val="32"/>
          <w:szCs w:val="32"/>
        </w:rPr>
        <w:t>1000</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n_minn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w:t>
      </w:r>
      <w:r>
        <w:rPr>
          <w:rFonts w:eastAsia="Source Han Sans Light" w:ascii="Source Han Sans Light" w:hAnsi="Source Han Sans Light"/>
          <w:color w:val="D33682"/>
          <w:sz w:val="32"/>
          <w:szCs w:val="32"/>
        </w:rPr>
        <w:t>0</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#Exit</w:t>
      </w:r>
    </w:p>
    <w:p>
      <w:pPr>
        <w:pStyle w:val="Normal"/>
        <w:rPr>
          <w:rFonts w:ascii="Source Han Sans Light" w:hAnsi="Source Han Sans Light" w:eastAsia="Source Han Sans Light"/>
          <w:sz w:val="32"/>
          <w:szCs w:val="32"/>
        </w:rPr>
      </w:pPr>
      <w:r>
        <w:rPr>
          <w:rFonts w:eastAsia="Source Han Sans Light" w:ascii="Source Han Sans Light" w:hAnsi="Source Han Sans Light"/>
          <w:b/>
          <w:color w:val="93A1A1"/>
          <w:sz w:val="32"/>
          <w:szCs w:val="32"/>
        </w:rPr>
        <w:t>def</w:t>
      </w:r>
      <w:r>
        <w:rPr>
          <w:rFonts w:eastAsia="Source Han Sans Light" w:ascii="Source Han Sans Light" w:hAnsi="Source Han Sans Light"/>
          <w:sz w:val="32"/>
          <w:szCs w:val="32"/>
        </w:rPr>
        <w:t xml:space="preserve"> </w:t>
      </w:r>
      <w:r>
        <w:rPr>
          <w:rFonts w:eastAsia="Source Han Sans Light" w:ascii="Source Han Sans Light" w:hAnsi="Source Han Sans Light"/>
          <w:color w:val="268BD2"/>
          <w:sz w:val="32"/>
          <w:szCs w:val="32"/>
        </w:rPr>
        <w:t>e_BtnClose</w:t>
      </w:r>
      <w:r>
        <w:rPr>
          <w:rFonts w:eastAsia="Source Han Sans Light" w:ascii="Source Han Sans Light" w:hAnsi="Source Han Sans Light"/>
          <w:sz w:val="32"/>
          <w:szCs w:val="32"/>
        </w:rPr>
        <w:t>(event):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root.destroy()</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#Game Rule and main game function</w:t>
      </w:r>
    </w:p>
    <w:p>
      <w:pPr>
        <w:pStyle w:val="Normal"/>
        <w:rPr>
          <w:rFonts w:ascii="Source Han Sans Light" w:hAnsi="Source Han Sans Light" w:eastAsia="Source Han Sans Light"/>
          <w:sz w:val="32"/>
          <w:szCs w:val="32"/>
        </w:rPr>
      </w:pPr>
      <w:r>
        <w:rPr>
          <w:rFonts w:eastAsia="Source Han Sans Light" w:ascii="Source Han Sans Light" w:hAnsi="Source Han Sans Light"/>
          <w:b/>
          <w:color w:val="93A1A1"/>
          <w:sz w:val="32"/>
          <w:szCs w:val="32"/>
        </w:rPr>
        <w:t>def</w:t>
      </w:r>
      <w:r>
        <w:rPr>
          <w:rFonts w:eastAsia="Source Han Sans Light" w:ascii="Source Han Sans Light" w:hAnsi="Source Han Sans Light"/>
          <w:sz w:val="32"/>
          <w:szCs w:val="32"/>
        </w:rPr>
        <w:t xml:space="preserve"> </w:t>
      </w:r>
      <w:r>
        <w:rPr>
          <w:rFonts w:eastAsia="Source Han Sans Light" w:ascii="Source Han Sans Light" w:hAnsi="Source Han Sans Light"/>
          <w:color w:val="268BD2"/>
          <w:sz w:val="32"/>
          <w:szCs w:val="32"/>
        </w:rPr>
        <w:t>e_BtnGuess</w:t>
      </w:r>
      <w:r>
        <w:rPr>
          <w:rFonts w:eastAsia="Source Han Sans Light" w:ascii="Source Han Sans Light" w:hAnsi="Source Han Sans Light"/>
          <w:sz w:val="32"/>
          <w:szCs w:val="32"/>
        </w:rPr>
        <w:t>(eent):</w:t>
      </w:r>
    </w:p>
    <w:p>
      <w:pPr>
        <w:pStyle w:val="Normal"/>
        <w:rPr>
          <w:rFonts w:ascii="Source Han Sans Light" w:hAnsi="Source Han Sans Light" w:eastAsia="Source Han Sans Light"/>
          <w:sz w:val="32"/>
          <w:szCs w:val="32"/>
        </w:rPr>
      </w:pPr>
      <w:r>
        <w:rPr>
          <w:rFonts w:eastAsia="Source Han Sans Light" w:ascii="Source Han Sans Light" w:hAnsi="Source Han Sans Light"/>
          <w:b/>
          <w:color w:val="93A1A1"/>
          <w:sz w:val="32"/>
          <w:szCs w:val="32"/>
        </w:rPr>
        <w:t>global</w:t>
      </w:r>
      <w:r>
        <w:rPr>
          <w:rFonts w:eastAsia="Source Han Sans Light" w:ascii="Source Han Sans Light" w:hAnsi="Source Han Sans Light"/>
          <w:sz w:val="32"/>
          <w:szCs w:val="32"/>
        </w:rPr>
        <w:t xml:space="preserve"> n_maxn</w:t>
      </w:r>
    </w:p>
    <w:p>
      <w:pPr>
        <w:pStyle w:val="Normal"/>
        <w:rPr>
          <w:rFonts w:ascii="Source Han Sans Light" w:hAnsi="Source Han Sans Light" w:eastAsia="Source Han Sans Light"/>
          <w:sz w:val="32"/>
          <w:szCs w:val="32"/>
        </w:rPr>
      </w:pPr>
      <w:r>
        <w:rPr>
          <w:rFonts w:eastAsia="Source Han Sans Light" w:ascii="Source Han Sans Light" w:hAnsi="Source Han Sans Light"/>
          <w:b/>
          <w:color w:val="93A1A1"/>
          <w:sz w:val="32"/>
          <w:szCs w:val="32"/>
        </w:rPr>
        <w:t>global</w:t>
      </w:r>
      <w:r>
        <w:rPr>
          <w:rFonts w:eastAsia="Source Han Sans Light" w:ascii="Source Han Sans Light" w:hAnsi="Source Han Sans Light"/>
          <w:sz w:val="32"/>
          <w:szCs w:val="32"/>
        </w:rPr>
        <w:t xml:space="preserve"> n_minn</w:t>
      </w:r>
    </w:p>
    <w:p>
      <w:pPr>
        <w:pStyle w:val="Normal"/>
        <w:rPr>
          <w:rFonts w:ascii="Source Han Sans Light" w:hAnsi="Source Han Sans Light" w:eastAsia="Source Han Sans Light"/>
          <w:sz w:val="32"/>
          <w:szCs w:val="32"/>
        </w:rPr>
      </w:pPr>
      <w:r>
        <w:rPr>
          <w:rFonts w:eastAsia="Source Han Sans Light" w:ascii="Source Han Sans Light" w:hAnsi="Source Han Sans Light"/>
          <w:b/>
          <w:color w:val="93A1A1"/>
          <w:sz w:val="32"/>
          <w:szCs w:val="32"/>
        </w:rPr>
        <w:t>global</w:t>
      </w:r>
      <w:r>
        <w:rPr>
          <w:rFonts w:eastAsia="Source Han Sans Light" w:ascii="Source Han Sans Light" w:hAnsi="Source Han Sans Light"/>
          <w:sz w:val="32"/>
          <w:szCs w:val="32"/>
        </w:rPr>
        <w:t xml:space="preserve"> num</w:t>
      </w:r>
    </w:p>
    <w:p>
      <w:pPr>
        <w:pStyle w:val="Normal"/>
        <w:rPr>
          <w:rFonts w:ascii="Source Han Sans Light" w:hAnsi="Source Han Sans Light" w:eastAsia="Source Han Sans Light"/>
          <w:sz w:val="32"/>
          <w:szCs w:val="32"/>
        </w:rPr>
      </w:pPr>
      <w:r>
        <w:rPr>
          <w:rFonts w:eastAsia="Source Han Sans Light" w:ascii="Source Han Sans Light" w:hAnsi="Source Han Sans Light"/>
          <w:b/>
          <w:color w:val="93A1A1"/>
          <w:sz w:val="32"/>
          <w:szCs w:val="32"/>
        </w:rPr>
        <w:t>global</w:t>
      </w:r>
      <w:r>
        <w:rPr>
          <w:rFonts w:eastAsia="Source Han Sans Light" w:ascii="Source Han Sans Light" w:hAnsi="Source Han Sans Light"/>
          <w:sz w:val="32"/>
          <w:szCs w:val="32"/>
        </w:rPr>
        <w:t xml:space="preserve"> running</w:t>
      </w:r>
    </w:p>
    <w:p>
      <w:pPr>
        <w:pStyle w:val="Normal"/>
        <w:rPr>
          <w:rFonts w:ascii="Source Han Sans Light" w:hAnsi="Source Han Sans Light" w:eastAsia="Source Han Sans Light"/>
          <w:sz w:val="32"/>
          <w:szCs w:val="32"/>
        </w:rPr>
      </w:pPr>
      <w:r>
        <w:rPr>
          <w:rFonts w:eastAsia="Source Han Sans Light" w:ascii="Source Han Sans Light" w:hAnsi="Source Han Sans Light"/>
          <w:color w:val="859900"/>
          <w:sz w:val="32"/>
          <w:szCs w:val="32"/>
        </w:rPr>
        <w:t>if</w:t>
      </w:r>
      <w:r>
        <w:rPr>
          <w:rFonts w:eastAsia="Source Han Sans Light" w:ascii="Source Han Sans Light" w:hAnsi="Source Han Sans Light"/>
          <w:sz w:val="32"/>
          <w:szCs w:val="32"/>
        </w:rPr>
        <w:t xml:space="preserve"> running:</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var_a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w:t>
      </w:r>
      <w:r>
        <w:rPr>
          <w:rFonts w:eastAsia="Source Han Sans Light" w:ascii="Source Han Sans Light" w:hAnsi="Source Han Sans Light"/>
          <w:color w:val="859900"/>
          <w:sz w:val="32"/>
          <w:szCs w:val="32"/>
        </w:rPr>
        <w:t>int</w:t>
      </w:r>
      <w:r>
        <w:rPr>
          <w:rFonts w:eastAsia="Source Han Sans Light" w:ascii="Source Han Sans Light" w:hAnsi="Source Han Sans Light"/>
          <w:sz w:val="32"/>
          <w:szCs w:val="32"/>
        </w:rPr>
        <w:t>(entry_a.get())</w:t>
      </w:r>
    </w:p>
    <w:p>
      <w:pPr>
        <w:pStyle w:val="Normal"/>
        <w:rPr>
          <w:rFonts w:ascii="Source Han Sans Light" w:hAnsi="Source Han Sans Light" w:eastAsia="Source Han Sans Light"/>
          <w:sz w:val="32"/>
          <w:szCs w:val="32"/>
        </w:rPr>
      </w:pPr>
      <w:r>
        <w:rPr>
          <w:rFonts w:eastAsia="Source Han Sans Light" w:ascii="Source Han Sans Light" w:hAnsi="Source Han Sans Light"/>
          <w:color w:val="859900"/>
          <w:sz w:val="32"/>
          <w:szCs w:val="32"/>
        </w:rPr>
        <w:t>if</w:t>
      </w:r>
      <w:r>
        <w:rPr>
          <w:rFonts w:eastAsia="Source Han Sans Light" w:ascii="Source Han Sans Light" w:hAnsi="Source Han Sans Light"/>
          <w:sz w:val="32"/>
          <w:szCs w:val="32"/>
        </w:rPr>
        <w:t xml:space="preserve"> var_a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number:</w:t>
      </w:r>
    </w:p>
    <w:p>
      <w:pPr>
        <w:pStyle w:val="Normal"/>
        <w:rPr>
          <w:rFonts w:ascii="Source Han Sans Light" w:hAnsi="Source Han Sans Light" w:eastAsia="Source Han Sans Light"/>
          <w:sz w:val="32"/>
          <w:szCs w:val="32"/>
        </w:rPr>
      </w:pPr>
      <w:r>
        <w:rPr>
          <w:rFonts w:eastAsia="Source Han Sans Light" w:ascii="Source Han Sans Light" w:hAnsi="Source Han Sans Light"/>
          <w:b w:val="false"/>
          <w:sz w:val="32"/>
          <w:szCs w:val="32"/>
        </w:rPr>
        <w:t>labelqval(</w:t>
      </w:r>
      <w:r>
        <w:rPr>
          <w:rFonts w:eastAsia="Source Han Sans Light" w:ascii="Source Han Sans Light" w:hAnsi="Source Han Sans Light"/>
          <w:b w:val="false"/>
          <w:color w:val="2AA198"/>
          <w:sz w:val="32"/>
          <w:szCs w:val="32"/>
        </w:rPr>
        <w:t>"Congratulations Your Answer is Correct</w:t>
      </w:r>
      <w:r>
        <w:rPr>
          <w:rFonts w:ascii="Source Han Sans Light" w:hAnsi="Source Han Sans Light" w:eastAsia="Source Han Sans Light"/>
          <w:b w:val="false"/>
          <w:color w:val="2AA198"/>
          <w:sz w:val="32"/>
          <w:szCs w:val="32"/>
        </w:rPr>
        <w:t>！</w:t>
      </w:r>
      <w:r>
        <w:rPr>
          <w:rFonts w:eastAsia="Source Han Sans Light" w:ascii="Source Han Sans Light" w:hAnsi="Source Han Sans Light"/>
          <w:b w:val="false"/>
          <w:color w:val="2AA198"/>
          <w:sz w:val="32"/>
          <w:szCs w:val="32"/>
        </w:rPr>
        <w:t>"</w:t>
      </w:r>
      <w:r>
        <w:rPr>
          <w:rFonts w:eastAsia="Source Han Sans Light" w:ascii="Source Han Sans Light" w:hAnsi="Source Han Sans Light"/>
          <w:b w:val="false"/>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num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w:t>
      </w:r>
      <w:r>
        <w:rPr>
          <w:rFonts w:eastAsia="Source Han Sans Light" w:ascii="Source Han Sans Light" w:hAnsi="Source Han Sans Light"/>
          <w:color w:val="D33682"/>
          <w:sz w:val="32"/>
          <w:szCs w:val="32"/>
        </w:rPr>
        <w:t>1</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running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w:t>
      </w:r>
      <w:r>
        <w:rPr>
          <w:rFonts w:eastAsia="Source Han Sans Light" w:ascii="Source Han Sans Light" w:hAnsi="Source Han Sans Light"/>
          <w:color w:val="B58900"/>
          <w:sz w:val="32"/>
          <w:szCs w:val="32"/>
        </w:rPr>
        <w:t>False</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numGuess()</w:t>
      </w:r>
    </w:p>
    <w:p>
      <w:pPr>
        <w:pStyle w:val="Normal"/>
        <w:rPr>
          <w:rFonts w:ascii="Source Han Sans Light" w:hAnsi="Source Han Sans Light" w:eastAsia="Source Han Sans Light"/>
          <w:sz w:val="32"/>
          <w:szCs w:val="32"/>
        </w:rPr>
      </w:pPr>
      <w:r>
        <w:rPr>
          <w:rFonts w:eastAsia="Source Han Sans Light" w:ascii="Source Han Sans Light" w:hAnsi="Source Han Sans Light"/>
          <w:color w:val="859900"/>
          <w:sz w:val="32"/>
          <w:szCs w:val="32"/>
        </w:rPr>
        <w:t>elif</w:t>
      </w:r>
      <w:r>
        <w:rPr>
          <w:rFonts w:eastAsia="Source Han Sans Light" w:ascii="Source Han Sans Light" w:hAnsi="Source Han Sans Light"/>
          <w:sz w:val="32"/>
          <w:szCs w:val="32"/>
        </w:rPr>
        <w:t xml:space="preserve"> var_a </w:t>
      </w:r>
      <w:r>
        <w:rPr>
          <w:rFonts w:eastAsia="Source Han Sans Light" w:ascii="Source Han Sans Light" w:hAnsi="Source Han Sans Light"/>
          <w:color w:val="859900"/>
          <w:sz w:val="32"/>
          <w:szCs w:val="32"/>
        </w:rPr>
        <w:t>&lt;</w:t>
      </w:r>
      <w:r>
        <w:rPr>
          <w:rFonts w:eastAsia="Source Han Sans Light" w:ascii="Source Han Sans Light" w:hAnsi="Source Han Sans Light"/>
          <w:sz w:val="32"/>
          <w:szCs w:val="32"/>
        </w:rPr>
        <w:t xml:space="preserve"> number:</w:t>
      </w:r>
    </w:p>
    <w:p>
      <w:pPr>
        <w:pStyle w:val="Normal"/>
        <w:rPr>
          <w:rFonts w:ascii="Source Han Sans Light" w:hAnsi="Source Han Sans Light" w:eastAsia="Source Han Sans Light"/>
          <w:sz w:val="32"/>
          <w:szCs w:val="32"/>
        </w:rPr>
      </w:pPr>
      <w:r>
        <w:rPr>
          <w:rFonts w:eastAsia="Source Han Sans Light" w:ascii="Source Han Sans Light" w:hAnsi="Source Han Sans Light"/>
          <w:color w:val="859900"/>
          <w:sz w:val="32"/>
          <w:szCs w:val="32"/>
        </w:rPr>
        <w:t>if</w:t>
      </w:r>
      <w:r>
        <w:rPr>
          <w:rFonts w:eastAsia="Source Han Sans Light" w:ascii="Source Han Sans Light" w:hAnsi="Source Han Sans Light"/>
          <w:sz w:val="32"/>
          <w:szCs w:val="32"/>
        </w:rPr>
        <w:t xml:space="preserve"> var_a </w:t>
      </w:r>
      <w:r>
        <w:rPr>
          <w:rFonts w:eastAsia="Source Han Sans Light" w:ascii="Source Han Sans Light" w:hAnsi="Source Han Sans Light"/>
          <w:color w:val="859900"/>
          <w:sz w:val="32"/>
          <w:szCs w:val="32"/>
        </w:rPr>
        <w:t>&gt;</w:t>
      </w:r>
      <w:r>
        <w:rPr>
          <w:rFonts w:eastAsia="Source Han Sans Light" w:ascii="Source Han Sans Light" w:hAnsi="Source Han Sans Light"/>
          <w:sz w:val="32"/>
          <w:szCs w:val="32"/>
        </w:rPr>
        <w:t xml:space="preserve"> n_minn:</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n_minn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var_a</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num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w:t>
      </w:r>
      <w:r>
        <w:rPr>
          <w:rFonts w:eastAsia="Source Han Sans Light" w:ascii="Source Han Sans Light" w:hAnsi="Source Han Sans Light"/>
          <w:color w:val="D33682"/>
          <w:sz w:val="32"/>
          <w:szCs w:val="32"/>
        </w:rPr>
        <w:t>1</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labelqval(</w:t>
      </w:r>
      <w:r>
        <w:rPr>
          <w:rFonts w:eastAsia="Source Han Sans Light" w:ascii="Source Han Sans Light" w:hAnsi="Source Han Sans Light"/>
          <w:color w:val="2AA198"/>
          <w:sz w:val="32"/>
          <w:szCs w:val="32"/>
        </w:rPr>
        <w:t>"Your number is smaller!, please enter any number between "</w:t>
      </w:r>
      <w:r>
        <w:rPr>
          <w:rFonts w:eastAsia="Source Han Sans Light" w:ascii="Source Han Sans Light" w:hAnsi="Source Han Sans Light"/>
          <w:color w:val="859900"/>
          <w:sz w:val="32"/>
          <w:szCs w:val="32"/>
        </w:rPr>
        <w:t>+str</w:t>
      </w:r>
      <w:r>
        <w:rPr>
          <w:rFonts w:eastAsia="Source Han Sans Light" w:ascii="Source Han Sans Light" w:hAnsi="Source Han Sans Light"/>
          <w:sz w:val="32"/>
          <w:szCs w:val="32"/>
        </w:rPr>
        <w:t>(n_minn)</w:t>
      </w:r>
      <w:r>
        <w:rPr>
          <w:rFonts w:eastAsia="Source Han Sans Light" w:ascii="Source Han Sans Light" w:hAnsi="Source Han Sans Light"/>
          <w:color w:val="859900"/>
          <w:sz w:val="32"/>
          <w:szCs w:val="32"/>
        </w:rPr>
        <w:t>+</w:t>
      </w:r>
      <w:r>
        <w:rPr>
          <w:rFonts w:eastAsia="Source Han Sans Light" w:ascii="Source Han Sans Light" w:hAnsi="Source Han Sans Light"/>
          <w:color w:val="2AA198"/>
          <w:sz w:val="32"/>
          <w:szCs w:val="32"/>
        </w:rPr>
        <w:t>" and "</w:t>
      </w:r>
      <w:r>
        <w:rPr>
          <w:rFonts w:eastAsia="Source Han Sans Light" w:ascii="Source Han Sans Light" w:hAnsi="Source Han Sans Light"/>
          <w:color w:val="859900"/>
          <w:sz w:val="32"/>
          <w:szCs w:val="32"/>
        </w:rPr>
        <w:t>+str</w:t>
      </w:r>
      <w:r>
        <w:rPr>
          <w:rFonts w:eastAsia="Source Han Sans Light" w:ascii="Source Han Sans Light" w:hAnsi="Source Han Sans Light"/>
          <w:sz w:val="32"/>
          <w:szCs w:val="32"/>
        </w:rPr>
        <w:t>(n_maxn)</w:t>
      </w:r>
      <w:r>
        <w:rPr>
          <w:rFonts w:eastAsia="Source Han Sans Light" w:ascii="Source Han Sans Light" w:hAnsi="Source Han Sans Light"/>
          <w:color w:val="859900"/>
          <w:sz w:val="32"/>
          <w:szCs w:val="32"/>
        </w:rPr>
        <w:t>+</w:t>
      </w:r>
      <w:r>
        <w:rPr>
          <w:rFonts w:eastAsia="Source Han Sans Light" w:ascii="Source Han Sans Light" w:hAnsi="Source Han Sans Light"/>
          <w:color w:val="2AA198"/>
          <w:sz w:val="32"/>
          <w:szCs w:val="32"/>
        </w:rPr>
        <w:t>" : "</w:t>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color w:val="859900"/>
          <w:sz w:val="32"/>
          <w:szCs w:val="32"/>
        </w:rPr>
        <w:t>else</w:t>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color w:val="859900"/>
          <w:sz w:val="32"/>
          <w:szCs w:val="32"/>
        </w:rPr>
        <w:t>if</w:t>
      </w:r>
      <w:r>
        <w:rPr>
          <w:rFonts w:eastAsia="Source Han Sans Light" w:ascii="Source Han Sans Light" w:hAnsi="Source Han Sans Light"/>
          <w:sz w:val="32"/>
          <w:szCs w:val="32"/>
        </w:rPr>
        <w:t xml:space="preserve"> var_a </w:t>
      </w:r>
      <w:r>
        <w:rPr>
          <w:rFonts w:eastAsia="Source Han Sans Light" w:ascii="Source Han Sans Light" w:hAnsi="Source Han Sans Light"/>
          <w:color w:val="859900"/>
          <w:sz w:val="32"/>
          <w:szCs w:val="32"/>
        </w:rPr>
        <w:t>&lt;</w:t>
      </w:r>
      <w:r>
        <w:rPr>
          <w:rFonts w:eastAsia="Source Han Sans Light" w:ascii="Source Han Sans Light" w:hAnsi="Source Han Sans Light"/>
          <w:sz w:val="32"/>
          <w:szCs w:val="32"/>
        </w:rPr>
        <w:t xml:space="preserve"> n_maxn:</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n_maxn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var_a</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num </w:t>
      </w:r>
      <w:r>
        <w:rPr>
          <w:rFonts w:eastAsia="Source Han Sans Light" w:ascii="Source Han Sans Light" w:hAnsi="Source Han Sans Light"/>
          <w:color w:val="859900"/>
          <w:sz w:val="32"/>
          <w:szCs w:val="32"/>
        </w:rPr>
        <w:t>+=</w:t>
      </w:r>
      <w:r>
        <w:rPr>
          <w:rFonts w:eastAsia="Source Han Sans Light" w:ascii="Source Han Sans Light" w:hAnsi="Source Han Sans Light"/>
          <w:color w:val="D33682"/>
          <w:sz w:val="32"/>
          <w:szCs w:val="32"/>
        </w:rPr>
        <w:t>1</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labelqval(</w:t>
      </w:r>
      <w:r>
        <w:rPr>
          <w:rFonts w:eastAsia="Source Han Sans Light" w:ascii="Source Han Sans Light" w:hAnsi="Source Han Sans Light"/>
          <w:color w:val="2AA198"/>
          <w:sz w:val="32"/>
          <w:szCs w:val="32"/>
        </w:rPr>
        <w:t>"Your number is bigger!, please enter any number between "</w:t>
      </w:r>
      <w:r>
        <w:rPr>
          <w:rFonts w:eastAsia="Source Han Sans Light" w:ascii="Source Han Sans Light" w:hAnsi="Source Han Sans Light"/>
          <w:color w:val="859900"/>
          <w:sz w:val="32"/>
          <w:szCs w:val="32"/>
        </w:rPr>
        <w:t>+str</w:t>
      </w:r>
      <w:r>
        <w:rPr>
          <w:rFonts w:eastAsia="Source Han Sans Light" w:ascii="Source Han Sans Light" w:hAnsi="Source Han Sans Light"/>
          <w:sz w:val="32"/>
          <w:szCs w:val="32"/>
        </w:rPr>
        <w:t>(n_minn)</w:t>
      </w:r>
      <w:r>
        <w:rPr>
          <w:rFonts w:eastAsia="Source Han Sans Light" w:ascii="Source Han Sans Light" w:hAnsi="Source Han Sans Light"/>
          <w:color w:val="859900"/>
          <w:sz w:val="32"/>
          <w:szCs w:val="32"/>
        </w:rPr>
        <w:t>+</w:t>
      </w:r>
      <w:r>
        <w:rPr>
          <w:rFonts w:eastAsia="Source Han Sans Light" w:ascii="Source Han Sans Light" w:hAnsi="Source Han Sans Light"/>
          <w:color w:val="2AA198"/>
          <w:sz w:val="32"/>
          <w:szCs w:val="32"/>
        </w:rPr>
        <w:t>" and "</w:t>
      </w:r>
      <w:r>
        <w:rPr>
          <w:rFonts w:eastAsia="Source Han Sans Light" w:ascii="Source Han Sans Light" w:hAnsi="Source Han Sans Light"/>
          <w:color w:val="859900"/>
          <w:sz w:val="32"/>
          <w:szCs w:val="32"/>
        </w:rPr>
        <w:t>+str</w:t>
      </w:r>
      <w:r>
        <w:rPr>
          <w:rFonts w:eastAsia="Source Han Sans Light" w:ascii="Source Han Sans Light" w:hAnsi="Source Han Sans Light"/>
          <w:sz w:val="32"/>
          <w:szCs w:val="32"/>
        </w:rPr>
        <w:t>(n_maxn)</w:t>
      </w:r>
      <w:r>
        <w:rPr>
          <w:rFonts w:eastAsia="Source Han Sans Light" w:ascii="Source Han Sans Light" w:hAnsi="Source Han Sans Light"/>
          <w:color w:val="859900"/>
          <w:sz w:val="32"/>
          <w:szCs w:val="32"/>
        </w:rPr>
        <w:t>+</w:t>
      </w:r>
      <w:r>
        <w:rPr>
          <w:rFonts w:eastAsia="Source Han Sans Light" w:ascii="Source Han Sans Light" w:hAnsi="Source Han Sans Light"/>
          <w:color w:val="2AA198"/>
          <w:sz w:val="32"/>
          <w:szCs w:val="32"/>
        </w:rPr>
        <w:t>" : "</w:t>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color w:val="859900"/>
          <w:sz w:val="32"/>
          <w:szCs w:val="32"/>
        </w:rPr>
        <w:t>else</w:t>
      </w:r>
      <w:r>
        <w:rPr>
          <w:rFonts w:eastAsia="Source Han Sans Light" w:ascii="Source Han Sans Light" w:hAnsi="Source Han Sans Light"/>
          <w:sz w:val="32"/>
          <w:szCs w:val="32"/>
        </w:rPr>
        <w:t>:labelqval(</w:t>
      </w:r>
      <w:r>
        <w:rPr>
          <w:rFonts w:eastAsia="Source Han Sans Light" w:ascii="Source Han Sans Light" w:hAnsi="Source Han Sans Light"/>
          <w:color w:val="2AA198"/>
          <w:sz w:val="32"/>
          <w:szCs w:val="32"/>
        </w:rPr>
        <w:t>'You already answered!'</w:t>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#Count the number of Guesses</w:t>
      </w:r>
    </w:p>
    <w:p>
      <w:pPr>
        <w:pStyle w:val="Normal"/>
        <w:rPr>
          <w:rFonts w:ascii="Source Han Sans Light" w:hAnsi="Source Han Sans Light" w:eastAsia="Source Han Sans Light"/>
          <w:sz w:val="32"/>
          <w:szCs w:val="32"/>
        </w:rPr>
      </w:pPr>
      <w:r>
        <w:rPr>
          <w:rFonts w:eastAsia="Source Han Sans Light" w:ascii="Source Han Sans Light" w:hAnsi="Source Han Sans Light"/>
          <w:b/>
          <w:color w:val="93A1A1"/>
          <w:sz w:val="32"/>
          <w:szCs w:val="32"/>
        </w:rPr>
        <w:t>def</w:t>
      </w:r>
      <w:r>
        <w:rPr>
          <w:rFonts w:eastAsia="Source Han Sans Light" w:ascii="Source Han Sans Light" w:hAnsi="Source Han Sans Light"/>
          <w:sz w:val="32"/>
          <w:szCs w:val="32"/>
        </w:rPr>
        <w:t xml:space="preserve"> </w:t>
      </w:r>
      <w:r>
        <w:rPr>
          <w:rFonts w:eastAsia="Source Han Sans Light" w:ascii="Source Han Sans Light" w:hAnsi="Source Han Sans Light"/>
          <w:color w:val="268BD2"/>
          <w:sz w:val="32"/>
          <w:szCs w:val="32"/>
        </w:rPr>
        <w:t>numGuess</w:t>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color w:val="859900"/>
          <w:sz w:val="32"/>
          <w:szCs w:val="32"/>
        </w:rPr>
        <w:t>if</w:t>
      </w:r>
      <w:r>
        <w:rPr>
          <w:rFonts w:eastAsia="Source Han Sans Light" w:ascii="Source Han Sans Light" w:hAnsi="Source Han Sans Light"/>
          <w:sz w:val="32"/>
          <w:szCs w:val="32"/>
        </w:rPr>
        <w:t xml:space="preserve"> num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w:t>
      </w:r>
      <w:r>
        <w:rPr>
          <w:rFonts w:eastAsia="Source Han Sans Light" w:ascii="Source Han Sans Light" w:hAnsi="Source Han Sans Light"/>
          <w:color w:val="D33682"/>
          <w:sz w:val="32"/>
          <w:szCs w:val="32"/>
        </w:rPr>
        <w:t>1</w:t>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labelqval(</w:t>
      </w:r>
      <w:r>
        <w:rPr>
          <w:rFonts w:eastAsia="Source Han Sans Light" w:ascii="Source Han Sans Light" w:hAnsi="Source Han Sans Light"/>
          <w:color w:val="2AA198"/>
          <w:sz w:val="32"/>
          <w:szCs w:val="32"/>
        </w:rPr>
        <w:t>'Congratulations! Your answer is correct in the first attempt.'</w:t>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color w:val="268BD2"/>
          <w:sz w:val="32"/>
          <w:szCs w:val="32"/>
        </w:rPr>
        <w:t>print</w:t>
      </w:r>
      <w:r>
        <w:rPr>
          <w:rFonts w:eastAsia="Source Han Sans Light" w:ascii="Source Han Sans Light" w:hAnsi="Source Han Sans Light"/>
          <w:sz w:val="32"/>
          <w:szCs w:val="32"/>
        </w:rPr>
        <w:t>(</w:t>
      </w:r>
      <w:r>
        <w:rPr>
          <w:rFonts w:eastAsia="Source Han Sans Light" w:ascii="Source Han Sans Light" w:hAnsi="Source Han Sans Light"/>
          <w:color w:val="2AA198"/>
          <w:sz w:val="32"/>
          <w:szCs w:val="32"/>
        </w:rPr>
        <w:t>"You use : "</w:t>
      </w:r>
      <w:r>
        <w:rPr>
          <w:rFonts w:eastAsia="Source Han Sans Light" w:ascii="Source Han Sans Light" w:hAnsi="Source Han Sans Light"/>
          <w:color w:val="859900"/>
          <w:sz w:val="32"/>
          <w:szCs w:val="32"/>
        </w:rPr>
        <w:t>+str</w:t>
      </w:r>
      <w:r>
        <w:rPr>
          <w:rFonts w:eastAsia="Source Han Sans Light" w:ascii="Source Han Sans Light" w:hAnsi="Source Han Sans Light"/>
          <w:sz w:val="32"/>
          <w:szCs w:val="32"/>
        </w:rPr>
        <w:t>(num)</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w:t>
      </w:r>
      <w:r>
        <w:rPr>
          <w:rFonts w:eastAsia="Source Han Sans Light" w:ascii="Source Han Sans Light" w:hAnsi="Source Han Sans Light"/>
          <w:color w:val="2AA198"/>
          <w:sz w:val="32"/>
          <w:szCs w:val="32"/>
        </w:rPr>
        <w:t>" number of gusses."</w:t>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#Main GUI structure </w:t>
      </w:r>
    </w:p>
    <w:p>
      <w:pPr>
        <w:pStyle w:val="Normal"/>
        <w:rPr>
          <w:rFonts w:ascii="Source Han Sans Light" w:hAnsi="Source Han Sans Light" w:eastAsia="Source Han Sans Light"/>
          <w:sz w:val="32"/>
          <w:szCs w:val="32"/>
        </w:rPr>
      </w:pPr>
      <w:r>
        <w:rPr>
          <w:rFonts w:eastAsia="Source Han Sans Light" w:ascii="Source Han Sans Light" w:hAnsi="Source Han Sans Light"/>
          <w:b/>
          <w:color w:val="93A1A1"/>
          <w:sz w:val="32"/>
          <w:szCs w:val="32"/>
        </w:rPr>
        <w:t>def</w:t>
      </w:r>
      <w:r>
        <w:rPr>
          <w:rFonts w:eastAsia="Source Han Sans Light" w:ascii="Source Han Sans Light" w:hAnsi="Source Han Sans Light"/>
          <w:sz w:val="32"/>
          <w:szCs w:val="32"/>
        </w:rPr>
        <w:t xml:space="preserve"> </w:t>
      </w:r>
      <w:r>
        <w:rPr>
          <w:rFonts w:eastAsia="Source Han Sans Light" w:ascii="Source Han Sans Light" w:hAnsi="Source Han Sans Light"/>
          <w:color w:val="268BD2"/>
          <w:sz w:val="32"/>
          <w:szCs w:val="32"/>
        </w:rPr>
        <w:t>labelqval</w:t>
      </w:r>
      <w:r>
        <w:rPr>
          <w:rFonts w:eastAsia="Source Han Sans Light" w:ascii="Source Han Sans Light" w:hAnsi="Source Han Sans Light"/>
          <w:sz w:val="32"/>
          <w:szCs w:val="32"/>
        </w:rPr>
        <w:t>(Teeext):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label_val_q.config(label_val_q,text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Teeext)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root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tk.Tk(className</w:t>
      </w:r>
      <w:r>
        <w:rPr>
          <w:rFonts w:eastAsia="Source Han Sans Light" w:ascii="Source Han Sans Light" w:hAnsi="Source Han Sans Light"/>
          <w:color w:val="859900"/>
          <w:sz w:val="32"/>
          <w:szCs w:val="32"/>
        </w:rPr>
        <w:t>=</w:t>
      </w:r>
      <w:r>
        <w:rPr>
          <w:rFonts w:eastAsia="Source Han Sans Light" w:ascii="Source Han Sans Light" w:hAnsi="Source Han Sans Light"/>
          <w:color w:val="2AA198"/>
          <w:sz w:val="32"/>
          <w:szCs w:val="32"/>
        </w:rPr>
        <w:t>"The Number Game"</w:t>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root.geometry(</w:t>
      </w:r>
      <w:r>
        <w:rPr>
          <w:rFonts w:eastAsia="Source Han Sans Light" w:ascii="Source Han Sans Light" w:hAnsi="Source Han Sans Light"/>
          <w:color w:val="2AA198"/>
          <w:sz w:val="32"/>
          <w:szCs w:val="32"/>
        </w:rPr>
        <w:t>"400x90+200+200"</w:t>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label_val_q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tk.Label(root,width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w:t>
      </w:r>
      <w:r>
        <w:rPr>
          <w:rFonts w:eastAsia="Source Han Sans Light" w:ascii="Source Han Sans Light" w:hAnsi="Source Han Sans Light"/>
          <w:color w:val="2AA198"/>
          <w:sz w:val="32"/>
          <w:szCs w:val="32"/>
        </w:rPr>
        <w:t>"80"</w:t>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label_val_q.pack(side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w:t>
      </w:r>
      <w:r>
        <w:rPr>
          <w:rFonts w:eastAsia="Source Han Sans Light" w:ascii="Source Han Sans Light" w:hAnsi="Source Han Sans Light"/>
          <w:color w:val="2AA198"/>
          <w:sz w:val="32"/>
          <w:szCs w:val="32"/>
        </w:rPr>
        <w:t>"top"</w:t>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entry_a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tk.Entry(root,width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w:t>
      </w:r>
      <w:r>
        <w:rPr>
          <w:rFonts w:eastAsia="Source Han Sans Light" w:ascii="Source Han Sans Light" w:hAnsi="Source Han Sans Light"/>
          <w:color w:val="2AA198"/>
          <w:sz w:val="32"/>
          <w:szCs w:val="32"/>
        </w:rPr>
        <w:t>"40"</w:t>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btnGuess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tk.Button(root,text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w:t>
      </w:r>
      <w:r>
        <w:rPr>
          <w:rFonts w:eastAsia="Source Han Sans Light" w:ascii="Source Han Sans Light" w:hAnsi="Source Han Sans Light"/>
          <w:color w:val="2AA198"/>
          <w:sz w:val="32"/>
          <w:szCs w:val="32"/>
        </w:rPr>
        <w:t>"Guess"</w:t>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entry_a.pack(side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w:t>
      </w:r>
      <w:r>
        <w:rPr>
          <w:rFonts w:eastAsia="Source Han Sans Light" w:ascii="Source Han Sans Light" w:hAnsi="Source Han Sans Light"/>
          <w:color w:val="2AA198"/>
          <w:sz w:val="32"/>
          <w:szCs w:val="32"/>
        </w:rPr>
        <w:t>"left"</w:t>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entry_a.bind(</w:t>
      </w:r>
      <w:r>
        <w:rPr>
          <w:rFonts w:eastAsia="Source Han Sans Light" w:ascii="Source Han Sans Light" w:hAnsi="Source Han Sans Light"/>
          <w:color w:val="2AA198"/>
          <w:sz w:val="32"/>
          <w:szCs w:val="32"/>
        </w:rPr>
        <w:t>'&lt;Return&gt;'</w:t>
      </w:r>
      <w:r>
        <w:rPr>
          <w:rFonts w:eastAsia="Source Han Sans Light" w:ascii="Source Han Sans Light" w:hAnsi="Source Han Sans Light"/>
          <w:sz w:val="32"/>
          <w:szCs w:val="32"/>
        </w:rPr>
        <w:t>,e_BtnGuess)</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btnGuess.bind(</w:t>
      </w:r>
      <w:r>
        <w:rPr>
          <w:rFonts w:eastAsia="Source Han Sans Light" w:ascii="Source Han Sans Light" w:hAnsi="Source Han Sans Light"/>
          <w:color w:val="2AA198"/>
          <w:sz w:val="32"/>
          <w:szCs w:val="32"/>
        </w:rPr>
        <w:t>'&lt;Button-1&gt;'</w:t>
      </w:r>
      <w:r>
        <w:rPr>
          <w:rFonts w:eastAsia="Source Han Sans Light" w:ascii="Source Han Sans Light" w:hAnsi="Source Han Sans Light"/>
          <w:sz w:val="32"/>
          <w:szCs w:val="32"/>
        </w:rPr>
        <w:t>,e_BtnGuess)</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btnGuess.pack(side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w:t>
      </w:r>
      <w:r>
        <w:rPr>
          <w:rFonts w:eastAsia="Source Han Sans Light" w:ascii="Source Han Sans Light" w:hAnsi="Source Han Sans Light"/>
          <w:color w:val="2AA198"/>
          <w:sz w:val="32"/>
          <w:szCs w:val="32"/>
        </w:rPr>
        <w:t>"left"</w:t>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btnClose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tk.Button(root,text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w:t>
      </w:r>
      <w:r>
        <w:rPr>
          <w:rFonts w:eastAsia="Source Han Sans Light" w:ascii="Source Han Sans Light" w:hAnsi="Source Han Sans Light"/>
          <w:color w:val="2AA198"/>
          <w:sz w:val="32"/>
          <w:szCs w:val="32"/>
        </w:rPr>
        <w:t>"Exit"</w:t>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btnClose.bind(</w:t>
      </w:r>
      <w:r>
        <w:rPr>
          <w:rFonts w:eastAsia="Source Han Sans Light" w:ascii="Source Han Sans Light" w:hAnsi="Source Han Sans Light"/>
          <w:color w:val="2AA198"/>
          <w:sz w:val="32"/>
          <w:szCs w:val="32"/>
        </w:rPr>
        <w:t>'&lt;Button-1&gt;'</w:t>
      </w:r>
      <w:r>
        <w:rPr>
          <w:rFonts w:eastAsia="Source Han Sans Light" w:ascii="Source Han Sans Light" w:hAnsi="Source Han Sans Light"/>
          <w:sz w:val="32"/>
          <w:szCs w:val="32"/>
        </w:rPr>
        <w:t>,e_BtnClose)</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 xml:space="preserve">btnClose.pack(side </w:t>
      </w:r>
      <w:r>
        <w:rPr>
          <w:rFonts w:eastAsia="Source Han Sans Light" w:ascii="Source Han Sans Light" w:hAnsi="Source Han Sans Light"/>
          <w:color w:val="859900"/>
          <w:sz w:val="32"/>
          <w:szCs w:val="32"/>
        </w:rPr>
        <w:t>=</w:t>
      </w:r>
      <w:r>
        <w:rPr>
          <w:rFonts w:eastAsia="Source Han Sans Light" w:ascii="Source Han Sans Light" w:hAnsi="Source Han Sans Light"/>
          <w:sz w:val="32"/>
          <w:szCs w:val="32"/>
        </w:rPr>
        <w:t xml:space="preserve"> </w:t>
      </w:r>
      <w:r>
        <w:rPr>
          <w:rFonts w:eastAsia="Source Han Sans Light" w:ascii="Source Han Sans Light" w:hAnsi="Source Han Sans Light"/>
          <w:color w:val="2AA198"/>
          <w:sz w:val="32"/>
          <w:szCs w:val="32"/>
        </w:rPr>
        <w:t>"left"</w:t>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labelqval(</w:t>
      </w:r>
      <w:r>
        <w:rPr>
          <w:rFonts w:eastAsia="Source Han Sans Light" w:ascii="Source Han Sans Light" w:hAnsi="Source Han Sans Light"/>
          <w:color w:val="2AA198"/>
          <w:sz w:val="32"/>
          <w:szCs w:val="32"/>
        </w:rPr>
        <w:t>"Please enter any integer between 0 and 1000: "</w:t>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entry_a.focus_get()</w:t>
      </w:r>
    </w:p>
    <w:p>
      <w:pPr>
        <w:pStyle w:val="Normal"/>
        <w:rPr>
          <w:rFonts w:ascii="Source Han Sans Light" w:hAnsi="Source Han Sans Light" w:eastAsia="Source Han Sans Light"/>
          <w:sz w:val="32"/>
          <w:szCs w:val="32"/>
        </w:rPr>
      </w:pPr>
      <w:r>
        <w:rPr>
          <w:rFonts w:eastAsia="Source Han Sans Light" w:ascii="Source Han Sans Light" w:hAnsi="Source Han Sans Light"/>
          <w:color w:val="268BD2"/>
          <w:sz w:val="32"/>
          <w:szCs w:val="32"/>
        </w:rPr>
        <w:t>print</w:t>
      </w:r>
      <w:r>
        <w:rPr>
          <w:rFonts w:eastAsia="Source Han Sans Light" w:ascii="Source Han Sans Light" w:hAnsi="Source Han Sans Light"/>
          <w:sz w:val="32"/>
          <w:szCs w:val="32"/>
        </w:rPr>
        <w:t>(number)</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root.mainloop()</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Result: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84570" cy="56724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84570" cy="5672455"/>
                    </a:xfrm>
                    <a:prstGeom prst="rect">
                      <a:avLst/>
                    </a:prstGeom>
                  </pic:spPr>
                </pic:pic>
              </a:graphicData>
            </a:graphic>
          </wp:anchor>
        </w:drawing>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084570" cy="16440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84570" cy="1644015"/>
                    </a:xfrm>
                    <a:prstGeom prst="rect">
                      <a:avLst/>
                    </a:prstGeom>
                  </pic:spPr>
                </pic:pic>
              </a:graphicData>
            </a:graphic>
          </wp:anchor>
        </w:drawing>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72125" cy="10858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72125" cy="1085850"/>
                    </a:xfrm>
                    <a:prstGeom prst="rect">
                      <a:avLst/>
                    </a:prstGeom>
                  </pic:spPr>
                </pic:pic>
              </a:graphicData>
            </a:graphic>
          </wp:anchor>
        </w:drawing>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362575" cy="11239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62575" cy="1123950"/>
                    </a:xfrm>
                    <a:prstGeom prst="rect">
                      <a:avLst/>
                    </a:prstGeom>
                  </pic:spPr>
                </pic:pic>
              </a:graphicData>
            </a:graphic>
          </wp:anchor>
        </w:drawing>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657850" cy="10763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657850" cy="1076325"/>
                    </a:xfrm>
                    <a:prstGeom prst="rect">
                      <a:avLst/>
                    </a:prstGeom>
                  </pic:spPr>
                </pic:pic>
              </a:graphicData>
            </a:graphic>
          </wp:anchor>
        </w:drawing>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381625" cy="10858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381625" cy="1085850"/>
                    </a:xfrm>
                    <a:prstGeom prst="rect">
                      <a:avLst/>
                    </a:prstGeom>
                  </pic:spPr>
                </pic:pic>
              </a:graphicData>
            </a:graphic>
          </wp:anchor>
        </w:drawing>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91175" cy="12192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591175" cy="1219200"/>
                    </a:xfrm>
                    <a:prstGeom prst="rect">
                      <a:avLst/>
                    </a:prstGeom>
                  </pic:spPr>
                </pic:pic>
              </a:graphicData>
            </a:graphic>
          </wp:anchor>
        </w:drawing>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084570" cy="11601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084570" cy="1160145"/>
                    </a:xfrm>
                    <a:prstGeom prst="rect">
                      <a:avLst/>
                    </a:prstGeom>
                  </pic:spPr>
                </pic:pic>
              </a:graphicData>
            </a:graphic>
          </wp:anchor>
        </w:drawing>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084570" cy="510159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084570" cy="5101590"/>
                    </a:xfrm>
                    <a:prstGeom prst="rect">
                      <a:avLst/>
                    </a:prstGeom>
                  </pic:spPr>
                </pic:pic>
              </a:graphicData>
            </a:graphic>
          </wp:anchor>
        </w:drawing>
      </w:r>
      <w:r>
        <w:rPr>
          <w:rFonts w:eastAsia="Source Han Sans Light" w:ascii="Source Han Sans Light" w:hAnsi="Source Han Sans Light"/>
          <w:sz w:val="32"/>
          <w:szCs w:val="32"/>
        </w:rPr>
        <w: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t>If You give correct your Answer in first attempt:</w:t>
      </w:r>
    </w:p>
    <w:p>
      <w:pPr>
        <w:pStyle w:val="Normal"/>
        <w:rPr>
          <w:rFonts w:ascii="Source Han Sans Light" w:hAnsi="Source Han Sans Light" w:eastAsia="Source Han Sans Light"/>
          <w:sz w:val="32"/>
          <w:szCs w:val="32"/>
        </w:rPr>
      </w:pPr>
      <w:r>
        <w:rPr>
          <w:rFonts w:eastAsia="Source Han Sans Light" w:ascii="Source Han Sans Light" w:hAnsi="Source Han Sans Light"/>
          <w:sz w:val="32"/>
          <w:szCs w:val="32"/>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084570" cy="220726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084570" cy="2207260"/>
                    </a:xfrm>
                    <a:prstGeom prst="rect">
                      <a:avLst/>
                    </a:prstGeom>
                  </pic:spPr>
                </pic:pic>
              </a:graphicData>
            </a:graphic>
          </wp:anchor>
        </w:drawing>
      </w:r>
    </w:p>
    <w:sectPr>
      <w:type w:val="nextPage"/>
      <w:pgSz w:w="11906" w:h="16838"/>
      <w:pgMar w:left="1247" w:right="1077"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SimHei">
    <w:altName w:val="黑体"/>
    <w:charset w:val="86"/>
    <w:family w:val="modern"/>
    <w:pitch w:val="default"/>
  </w:font>
  <w:font w:name="Liberation Sans">
    <w:altName w:val="Arial"/>
    <w:charset w:val="01"/>
    <w:family w:val="swiss"/>
    <w:pitch w:val="variable"/>
  </w:font>
  <w:font w:name="Source Han Sans Light">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lowerRoman"/>
      <w:lvlText w:val="%2."/>
      <w:lvlJc w:val="left"/>
      <w:pPr>
        <w:tabs>
          <w:tab w:val="num" w:pos="0"/>
        </w:tabs>
        <w:ind w:left="1440" w:hanging="360"/>
      </w:pPr>
      <w:rPr>
        <w:rFonts w:ascii="Times New Roman" w:hAnsi="Times New Roman" w:eastAsia="Calibri" w:cs="Times New Roman"/>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1"/>
  </w:num>
  <w:num w:numId="2">
    <w:abstractNumId w:val="2"/>
  </w:num>
</w:numbering>
</file>

<file path=word/settings.xml><?xml version="1.0" encoding="utf-8"?>
<w:settings xmlns:w="http://schemas.openxmlformats.org/wordprocessingml/2006/main">
  <w:zoom w:percent="74"/>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SC" w:cs="Noto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both"/>
    </w:pPr>
    <w:rPr>
      <w:rFonts w:ascii="Times New Roman" w:hAnsi="Times New Roman" w:eastAsia="SimSun;宋体" w:cs="Times New Roman"/>
      <w:color w:val="auto"/>
      <w:kern w:val="2"/>
      <w:sz w:val="21"/>
      <w:szCs w:val="24"/>
      <w:lang w:val="en-US" w:eastAsia="zh-CN" w:bidi="ar-SA"/>
    </w:rPr>
  </w:style>
  <w:style w:type="character" w:styleId="WW8Num1z0">
    <w:name w:val="WW8Num1z0"/>
    <w:qFormat/>
    <w:rPr>
      <w:rFonts w:ascii="Symbol" w:hAnsi="Symbol" w:cs="Symbol"/>
      <w:sz w:val="20"/>
    </w:rPr>
  </w:style>
  <w:style w:type="character" w:styleId="WW8Num1z1">
    <w:name w:val="WW8Num1z1"/>
    <w:qFormat/>
    <w:rPr>
      <w:rFonts w:ascii="Times New Roman" w:hAnsi="Times New Roman" w:eastAsia="Calibri" w:cs="Times New Roman"/>
    </w:rPr>
  </w:style>
  <w:style w:type="character" w:styleId="WW8Num2z0">
    <w:name w:val="WW8Num2z0"/>
    <w:qFormat/>
    <w:rPr>
      <w:rFonts w:cs="Calibri Ligh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4z0">
    <w:name w:val="WW8Num4z0"/>
    <w:qFormat/>
    <w:rPr>
      <w:u w:val="none"/>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Wingdings" w:hAnsi="Wingdings" w:cs="Wingdings"/>
    </w:rPr>
  </w:style>
  <w:style w:type="character" w:styleId="WW8Num8z0">
    <w:name w:val="WW8Num8z0"/>
    <w:qFormat/>
    <w:rPr>
      <w:rFonts w:ascii="Symbol" w:hAnsi="Symbol" w:cs="Symbol"/>
      <w:sz w:val="20"/>
    </w:rPr>
  </w:style>
  <w:style w:type="character" w:styleId="WW8Num8z1">
    <w:name w:val="WW8Num8z1"/>
    <w:qFormat/>
    <w:rPr>
      <w:rFonts w:ascii="Times New Roman" w:hAnsi="Times New Roman" w:eastAsia="Calibri" w:cs="Times New Roman"/>
    </w:rPr>
  </w:style>
  <w:style w:type="character" w:styleId="WW8Num9z0">
    <w:name w:val="WW8Num9z0"/>
    <w:qFormat/>
    <w:rPr>
      <w:rFonts w:cs="Calibri Ligh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imHei;黑体" w:hAnsi="SimHei;黑体" w:eastAsia="SimHei;黑体" w:cs="SimSun;宋体"/>
      <w:b/>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DefaultParagraphFont">
    <w:name w:val="Default Paragraph Font"/>
    <w:qFormat/>
    <w:rPr/>
  </w:style>
  <w:style w:type="character" w:styleId="BodyTextIndentChar">
    <w:name w:val="Body Text Indent Char"/>
    <w:qFormat/>
    <w:rPr>
      <w:bCs/>
      <w:kern w:val="2"/>
      <w:sz w:val="24"/>
      <w:szCs w:val="24"/>
    </w:rPr>
  </w:style>
  <w:style w:type="character" w:styleId="FooterChar">
    <w:name w:val="Footer Char"/>
    <w:qFormat/>
    <w:rPr>
      <w:kern w:val="2"/>
      <w:sz w:val="18"/>
      <w:szCs w:val="18"/>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Arial" w:hAnsi="Liberation Sans;Arial" w:eastAsia="Source Han Sans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left="0" w:right="0" w:firstLine="360"/>
    </w:pPr>
    <w:rPr>
      <w:bCs/>
      <w:sz w:val="24"/>
    </w:rPr>
  </w:style>
  <w:style w:type="paragraph" w:styleId="NormalWeb">
    <w:name w:val="Normal (Web)"/>
    <w:basedOn w:val="Normal"/>
    <w:qFormat/>
    <w:pPr>
      <w:widowControl/>
      <w:spacing w:before="280" w:after="280"/>
      <w:jc w:val="left"/>
    </w:pPr>
    <w:rPr>
      <w:rFonts w:eastAsia="Times New Roman"/>
      <w:kern w:val="0"/>
      <w:sz w:val="24"/>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246</TotalTime>
  <Application>LibreOffice/7.1.3.2$Linux_X86_64 LibreOffice_project/10$Build-2</Application>
  <AppVersion>15.0000</AppVersion>
  <Pages>12</Pages>
  <Words>473</Words>
  <Characters>2272</Characters>
  <CharactersWithSpaces>2653</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2021-05-25T18:23:00Z</dcterms:created>
  <dc:creator>jia</dc:creator>
  <dc:description/>
  <dc:language>en-US</dc:language>
  <cp:lastModifiedBy/>
  <dcterms:modified xsi:type="dcterms:W3CDTF">2021-07-12T01:33:40Z</dcterms:modified>
  <cp:revision>26</cp:revision>
  <dc:subject/>
  <dc:title>课 程 设 计 说 明 书</dc:title>
</cp:coreProperties>
</file>